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2478" w14:textId="57369391" w:rsidR="009C55D2" w:rsidRDefault="00B8694D" w:rsidP="00B8694D">
      <w:pPr>
        <w:pStyle w:val="Title"/>
      </w:pPr>
      <w:r>
        <w:rPr>
          <w:lang w:val="bg-BG"/>
        </w:rPr>
        <w:t>Видове дървета</w:t>
      </w:r>
    </w:p>
    <w:p w14:paraId="0B0E5CDC" w14:textId="77777777" w:rsidR="00B8694D" w:rsidRDefault="00B8694D" w:rsidP="00B8694D"/>
    <w:p w14:paraId="2F80C7A2" w14:textId="77777777" w:rsidR="00B8694D" w:rsidRDefault="00B8694D" w:rsidP="00B8694D"/>
    <w:p w14:paraId="4E4686B1" w14:textId="7C3CE526" w:rsidR="00B8694D" w:rsidRDefault="00C835E5" w:rsidP="00C835E5">
      <w:pPr>
        <w:pStyle w:val="Heading1"/>
        <w:rPr>
          <w:lang w:val="bg-BG"/>
        </w:rPr>
      </w:pPr>
      <w:r>
        <w:rPr>
          <w:lang w:val="bg-BG"/>
        </w:rPr>
        <w:t>Въведение</w:t>
      </w:r>
    </w:p>
    <w:p w14:paraId="6F646F7E" w14:textId="77777777" w:rsidR="004A52DE" w:rsidRDefault="00C835E5" w:rsidP="00C835E5">
      <w:pPr>
        <w:ind w:firstLine="432"/>
      </w:pPr>
      <w:r>
        <w:rPr>
          <w:lang w:val="bg-BG"/>
        </w:rPr>
        <w:t xml:space="preserve">Формалната теоретико-множествена дефиниция на дърво е свързан, ацикличен граф. Дърветата като структура от данни се ползват, защото естествено представят йерархия/наредба на някакви обекти. </w:t>
      </w:r>
      <w:r w:rsidR="004A52DE">
        <w:rPr>
          <w:lang w:val="bg-BG"/>
        </w:rPr>
        <w:t>Още една причина за използването им е, че</w:t>
      </w:r>
      <w:r>
        <w:rPr>
          <w:lang w:val="bg-BG"/>
        </w:rPr>
        <w:t xml:space="preserve"> някои видове дървета имат </w:t>
      </w:r>
      <w:r w:rsidR="004A52DE">
        <w:rPr>
          <w:lang w:val="bg-BG"/>
        </w:rPr>
        <w:t>много добра времева сложност за основните операции като търсене/добавяне/изтриване на елемент.</w:t>
      </w:r>
    </w:p>
    <w:p w14:paraId="7B1633C6" w14:textId="24995584" w:rsidR="004A52DE" w:rsidRDefault="004A52DE" w:rsidP="004A52DE">
      <w:pPr>
        <w:pStyle w:val="Caption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bg-BG"/>
        </w:rPr>
        <w:t>Пример за дървовидна структура:</w:t>
      </w:r>
    </w:p>
    <w:p w14:paraId="03DC73AE" w14:textId="77AB52D6" w:rsidR="00C835E5" w:rsidRDefault="004A52DE" w:rsidP="0067543D">
      <w:pPr>
        <w:rPr>
          <w:lang w:val="bg-BG"/>
        </w:rPr>
      </w:pPr>
      <w:r>
        <w:rPr>
          <w:noProof/>
        </w:rPr>
        <w:drawing>
          <wp:inline distT="0" distB="0" distL="0" distR="0" wp14:anchorId="33B1C753" wp14:editId="1A4B6DC0">
            <wp:extent cx="4946650" cy="2279650"/>
            <wp:effectExtent l="19050" t="19050" r="25400" b="25400"/>
            <wp:docPr id="159510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27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543D">
        <w:rPr>
          <w:lang w:val="bg-BG"/>
        </w:rPr>
        <w:t>ю</w:t>
      </w:r>
    </w:p>
    <w:p w14:paraId="469D0D45" w14:textId="0311098A" w:rsidR="0067543D" w:rsidRDefault="0067543D" w:rsidP="0067543D">
      <w:pPr>
        <w:pStyle w:val="Heading1"/>
        <w:rPr>
          <w:lang w:val="bg-BG"/>
        </w:rPr>
      </w:pPr>
      <w:r>
        <w:rPr>
          <w:lang w:val="bg-BG"/>
        </w:rPr>
        <w:t>Терминология</w:t>
      </w:r>
    </w:p>
    <w:p w14:paraId="28D0FEC5" w14:textId="0CCBFFBD" w:rsidR="000A3E94" w:rsidRPr="000A3E94" w:rsidRDefault="000A3E94" w:rsidP="002A03E1">
      <w:pPr>
        <w:ind w:firstLine="360"/>
        <w:rPr>
          <w:lang w:val="bg-BG"/>
        </w:rPr>
      </w:pPr>
      <w:r>
        <w:rPr>
          <w:lang w:val="bg-BG"/>
        </w:rPr>
        <w:t>Някои основни понятия за дърветата. Част от тях са само на английски, защото не ги знам на български:</w:t>
      </w:r>
    </w:p>
    <w:p w14:paraId="4DCAF3B3" w14:textId="32E303D8" w:rsidR="0067543D" w:rsidRDefault="0029417F" w:rsidP="0067543D">
      <w:pPr>
        <w:pStyle w:val="ListParagraph"/>
        <w:numPr>
          <w:ilvl w:val="0"/>
          <w:numId w:val="4"/>
        </w:numPr>
        <w:rPr>
          <w:lang w:val="bg-BG"/>
        </w:rPr>
      </w:pPr>
      <w:r w:rsidRPr="000A3E94">
        <w:rPr>
          <w:rStyle w:val="Emphasis"/>
          <w:lang w:val="bg-BG"/>
        </w:rPr>
        <w:t>Корен</w:t>
      </w:r>
      <w:r w:rsidRPr="000A3E94">
        <w:rPr>
          <w:rStyle w:val="Emphasis"/>
        </w:rPr>
        <w:t xml:space="preserve"> (root node)</w:t>
      </w:r>
      <w:r>
        <w:t xml:space="preserve"> – </w:t>
      </w:r>
      <w:r>
        <w:rPr>
          <w:lang w:val="bg-BG"/>
        </w:rPr>
        <w:t>това е най-горният връх, който считаме, че няма родител (или алтернативно е родител на себе си). Коренът в пример 1 е „Ръководител проект“.</w:t>
      </w:r>
    </w:p>
    <w:p w14:paraId="4D379800" w14:textId="7B4DD2B9" w:rsidR="0029417F" w:rsidRDefault="0029417F" w:rsidP="0029417F">
      <w:pPr>
        <w:pStyle w:val="ListParagraph"/>
        <w:numPr>
          <w:ilvl w:val="0"/>
          <w:numId w:val="4"/>
        </w:numPr>
        <w:rPr>
          <w:lang w:val="bg-BG"/>
        </w:rPr>
      </w:pPr>
      <w:r w:rsidRPr="002A03E1">
        <w:rPr>
          <w:rStyle w:val="Emphasis"/>
          <w:lang w:val="bg-BG"/>
        </w:rPr>
        <w:t>Дете</w:t>
      </w:r>
      <w:r w:rsidRPr="000A3E94">
        <w:rPr>
          <w:rStyle w:val="Emphasis"/>
        </w:rPr>
        <w:t xml:space="preserve"> (child node) </w:t>
      </w:r>
      <w:r w:rsidRPr="002A03E1">
        <w:rPr>
          <w:rStyle w:val="Emphasis"/>
          <w:lang w:val="bg-BG"/>
        </w:rPr>
        <w:t>на даден връх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връх, който е свързан с дадения и е точно под него. </w:t>
      </w:r>
      <w:r w:rsidRPr="000A3E94">
        <w:rPr>
          <w:rStyle w:val="Emphasis"/>
        </w:rPr>
        <w:t>„</w:t>
      </w:r>
      <w:proofErr w:type="spellStart"/>
      <w:r w:rsidRPr="000A3E94">
        <w:rPr>
          <w:rStyle w:val="Emphasis"/>
        </w:rPr>
        <w:t>Тестер</w:t>
      </w:r>
      <w:proofErr w:type="spellEnd"/>
      <w:r w:rsidRPr="000A3E94">
        <w:rPr>
          <w:rStyle w:val="Emphasis"/>
        </w:rPr>
        <w:t xml:space="preserve"> </w:t>
      </w:r>
      <w:proofErr w:type="gramStart"/>
      <w:r w:rsidRPr="000A3E94">
        <w:rPr>
          <w:rStyle w:val="Emphasis"/>
        </w:rPr>
        <w:t>1“</w:t>
      </w:r>
      <w:r>
        <w:rPr>
          <w:lang w:val="bg-BG"/>
        </w:rPr>
        <w:t xml:space="preserve"> и</w:t>
      </w:r>
      <w:proofErr w:type="gramEnd"/>
      <w:r>
        <w:rPr>
          <w:lang w:val="bg-BG"/>
        </w:rPr>
        <w:t xml:space="preserve"> </w:t>
      </w:r>
      <w:r w:rsidRPr="000A3E94">
        <w:rPr>
          <w:rStyle w:val="Emphasis"/>
        </w:rPr>
        <w:t>„</w:t>
      </w:r>
      <w:proofErr w:type="spellStart"/>
      <w:r w:rsidRPr="000A3E94">
        <w:rPr>
          <w:rStyle w:val="Emphasis"/>
        </w:rPr>
        <w:t>Тестер</w:t>
      </w:r>
      <w:proofErr w:type="spellEnd"/>
      <w:r w:rsidRPr="000A3E94">
        <w:rPr>
          <w:rStyle w:val="Emphasis"/>
        </w:rPr>
        <w:t xml:space="preserve"> 2“</w:t>
      </w:r>
      <w:r>
        <w:rPr>
          <w:lang w:val="bg-BG"/>
        </w:rPr>
        <w:t xml:space="preserve"> са деца на </w:t>
      </w:r>
      <w:r w:rsidRPr="000A3E94">
        <w:rPr>
          <w:rStyle w:val="Emphasis"/>
        </w:rPr>
        <w:t xml:space="preserve">„Ръководител </w:t>
      </w:r>
      <w:proofErr w:type="spellStart"/>
      <w:r w:rsidRPr="000A3E94">
        <w:rPr>
          <w:rStyle w:val="Emphasis"/>
        </w:rPr>
        <w:t>тестери</w:t>
      </w:r>
      <w:proofErr w:type="spellEnd"/>
      <w:r w:rsidRPr="000A3E94">
        <w:rPr>
          <w:rStyle w:val="Emphasis"/>
        </w:rPr>
        <w:t>“.</w:t>
      </w:r>
    </w:p>
    <w:p w14:paraId="61553BCD" w14:textId="18A18B47" w:rsidR="0029417F" w:rsidRDefault="0029417F" w:rsidP="0029417F">
      <w:pPr>
        <w:pStyle w:val="ListParagraph"/>
        <w:numPr>
          <w:ilvl w:val="0"/>
          <w:numId w:val="4"/>
        </w:numPr>
        <w:rPr>
          <w:lang w:val="bg-BG"/>
        </w:rPr>
      </w:pPr>
      <w:r w:rsidRPr="002A03E1">
        <w:rPr>
          <w:rStyle w:val="Emphasis"/>
          <w:lang w:val="bg-BG"/>
        </w:rPr>
        <w:t>Родител</w:t>
      </w:r>
      <w:r w:rsidRPr="000A3E94">
        <w:rPr>
          <w:rStyle w:val="Emphasis"/>
        </w:rPr>
        <w:t xml:space="preserve"> (parent node)</w:t>
      </w:r>
      <w:r>
        <w:t xml:space="preserve"> </w:t>
      </w:r>
      <w:r>
        <w:rPr>
          <w:lang w:val="bg-BG"/>
        </w:rPr>
        <w:t xml:space="preserve">на даден връх – върхът, който е свързан с дадения и е точно над него. Всеки връх има точно един родител! </w:t>
      </w:r>
      <w:r w:rsidRPr="000A3E94">
        <w:rPr>
          <w:rStyle w:val="Emphasis"/>
          <w:lang w:val="bg-BG"/>
        </w:rPr>
        <w:t>„Ръководител проект“</w:t>
      </w:r>
      <w:r>
        <w:rPr>
          <w:lang w:val="bg-BG"/>
        </w:rPr>
        <w:t xml:space="preserve"> е родител на </w:t>
      </w:r>
      <w:r w:rsidRPr="000A3E94">
        <w:rPr>
          <w:rStyle w:val="Emphasis"/>
        </w:rPr>
        <w:t>„</w:t>
      </w:r>
      <w:r w:rsidRPr="002A03E1">
        <w:rPr>
          <w:rStyle w:val="Emphasis"/>
          <w:lang w:val="bg-BG"/>
        </w:rPr>
        <w:t>Дизайнер</w:t>
      </w:r>
      <w:r w:rsidRPr="000A3E94">
        <w:rPr>
          <w:rStyle w:val="Emphasis"/>
        </w:rPr>
        <w:t>“.</w:t>
      </w:r>
    </w:p>
    <w:p w14:paraId="0C1C093D" w14:textId="34DAFBAD" w:rsidR="0029417F" w:rsidRDefault="0029417F" w:rsidP="0029417F">
      <w:pPr>
        <w:pStyle w:val="ListParagraph"/>
        <w:numPr>
          <w:ilvl w:val="0"/>
          <w:numId w:val="4"/>
        </w:numPr>
        <w:rPr>
          <w:lang w:val="bg-BG"/>
        </w:rPr>
      </w:pPr>
      <w:r w:rsidRPr="002A03E1">
        <w:rPr>
          <w:rStyle w:val="Emphasis"/>
          <w:lang w:val="bg-BG"/>
        </w:rPr>
        <w:t>Листо</w:t>
      </w:r>
      <w:r w:rsidRPr="000A3E94">
        <w:rPr>
          <w:rStyle w:val="Emphasis"/>
        </w:rPr>
        <w:t xml:space="preserve"> (leaf node)</w:t>
      </w:r>
      <w:r w:rsidR="000A3E94">
        <w:t xml:space="preserve"> – </w:t>
      </w:r>
      <w:r w:rsidR="000A3E94">
        <w:rPr>
          <w:lang w:val="bg-BG"/>
        </w:rPr>
        <w:t xml:space="preserve">всеки връх, който няма деца. </w:t>
      </w:r>
      <w:r w:rsidR="000A3E94" w:rsidRPr="002A03E1">
        <w:rPr>
          <w:rStyle w:val="Emphasis"/>
          <w:lang w:val="bg-BG"/>
        </w:rPr>
        <w:t>„Програмист 1, 2, 3“, „Дизайнер</w:t>
      </w:r>
      <w:r w:rsidR="000A3E94" w:rsidRPr="000A3E94">
        <w:rPr>
          <w:rStyle w:val="Emphasis"/>
        </w:rPr>
        <w:t>“</w:t>
      </w:r>
      <w:r w:rsidR="000A3E94">
        <w:rPr>
          <w:lang w:val="bg-BG"/>
        </w:rPr>
        <w:t xml:space="preserve"> и </w:t>
      </w:r>
      <w:r w:rsidR="000A3E94" w:rsidRPr="000A3E94">
        <w:rPr>
          <w:rStyle w:val="Emphasis"/>
        </w:rPr>
        <w:t>„</w:t>
      </w:r>
      <w:proofErr w:type="spellStart"/>
      <w:r w:rsidR="000A3E94" w:rsidRPr="000A3E94">
        <w:rPr>
          <w:rStyle w:val="Emphasis"/>
        </w:rPr>
        <w:t>Тестер</w:t>
      </w:r>
      <w:proofErr w:type="spellEnd"/>
      <w:r w:rsidR="000A3E94" w:rsidRPr="000A3E94">
        <w:rPr>
          <w:rStyle w:val="Emphasis"/>
        </w:rPr>
        <w:t xml:space="preserve"> 1, 2“</w:t>
      </w:r>
      <w:r w:rsidR="000A3E94">
        <w:rPr>
          <w:lang w:val="bg-BG"/>
        </w:rPr>
        <w:t xml:space="preserve"> са листата в горното дърво.</w:t>
      </w:r>
    </w:p>
    <w:p w14:paraId="6645C187" w14:textId="2491DF3A" w:rsidR="000A3E94" w:rsidRDefault="000A3E94" w:rsidP="0029417F">
      <w:pPr>
        <w:pStyle w:val="ListParagraph"/>
        <w:numPr>
          <w:ilvl w:val="0"/>
          <w:numId w:val="4"/>
        </w:numPr>
        <w:rPr>
          <w:lang w:val="bg-BG"/>
        </w:rPr>
      </w:pPr>
      <w:r w:rsidRPr="002A03E1">
        <w:rPr>
          <w:rStyle w:val="Emphasis"/>
          <w:lang w:val="bg-BG"/>
        </w:rPr>
        <w:t>Вътрешен връх</w:t>
      </w:r>
      <w:r w:rsidRPr="000A3E94">
        <w:rPr>
          <w:rStyle w:val="Emphasis"/>
        </w:rPr>
        <w:t xml:space="preserve"> (internal node)</w:t>
      </w:r>
      <w:r>
        <w:t xml:space="preserve"> – </w:t>
      </w:r>
      <w:r>
        <w:rPr>
          <w:lang w:val="bg-BG"/>
        </w:rPr>
        <w:t>всеки връх, който не е листо (те. има поне едно дете).</w:t>
      </w:r>
    </w:p>
    <w:p w14:paraId="707F0F0C" w14:textId="79BDC33F" w:rsidR="002A03E1" w:rsidRPr="002A03E1" w:rsidRDefault="000A3E94" w:rsidP="002A03E1">
      <w:pPr>
        <w:pStyle w:val="ListParagraph"/>
        <w:numPr>
          <w:ilvl w:val="0"/>
          <w:numId w:val="4"/>
        </w:numPr>
        <w:rPr>
          <w:lang w:val="bg-BG"/>
        </w:rPr>
      </w:pPr>
      <w:r w:rsidRPr="000A3E94">
        <w:rPr>
          <w:rStyle w:val="Emphasis"/>
        </w:rPr>
        <w:t>Level of a node</w:t>
      </w:r>
      <w:r>
        <w:t xml:space="preserve"> – </w:t>
      </w:r>
      <w:r>
        <w:rPr>
          <w:lang w:val="bg-BG"/>
        </w:rPr>
        <w:t xml:space="preserve">броя на ребрата в пътя от корена до дадения връх (в кое да е дърво, между всеки два върха има точно един прост път). </w:t>
      </w:r>
      <w:r w:rsidRPr="000A3E94">
        <w:rPr>
          <w:rStyle w:val="Emphasis"/>
          <w:lang w:val="bg-BG"/>
        </w:rPr>
        <w:t>„Ръководител проект“</w:t>
      </w:r>
      <w:r>
        <w:rPr>
          <w:lang w:val="bg-BG"/>
        </w:rPr>
        <w:t xml:space="preserve"> е на ниво 0</w:t>
      </w:r>
      <w:r w:rsidR="002A03E1">
        <w:rPr>
          <w:lang w:val="bg-BG"/>
        </w:rPr>
        <w:t>;</w:t>
      </w:r>
      <w:r>
        <w:rPr>
          <w:lang w:val="bg-BG"/>
        </w:rPr>
        <w:t xml:space="preserve"> </w:t>
      </w:r>
      <w:r w:rsidR="002A03E1" w:rsidRPr="002A03E1">
        <w:rPr>
          <w:rStyle w:val="Emphasis"/>
        </w:rPr>
        <w:t>„</w:t>
      </w:r>
      <w:r w:rsidR="002A03E1" w:rsidRPr="002A03E1">
        <w:rPr>
          <w:rStyle w:val="Emphasis"/>
          <w:lang w:val="bg-BG"/>
        </w:rPr>
        <w:t>Ръководител програмисти</w:t>
      </w:r>
      <w:r w:rsidR="002A03E1" w:rsidRPr="002A03E1">
        <w:rPr>
          <w:rStyle w:val="Emphasis"/>
        </w:rPr>
        <w:t>“, „</w:t>
      </w:r>
      <w:r w:rsidR="002A03E1" w:rsidRPr="002A03E1">
        <w:rPr>
          <w:rStyle w:val="Emphasis"/>
          <w:lang w:val="bg-BG"/>
        </w:rPr>
        <w:t>Дизайнер</w:t>
      </w:r>
      <w:r w:rsidR="002A03E1" w:rsidRPr="002A03E1">
        <w:rPr>
          <w:rStyle w:val="Emphasis"/>
        </w:rPr>
        <w:t>“</w:t>
      </w:r>
      <w:r w:rsidR="002A03E1">
        <w:rPr>
          <w:lang w:val="bg-BG"/>
        </w:rPr>
        <w:t xml:space="preserve"> и </w:t>
      </w:r>
      <w:r w:rsidR="002A03E1" w:rsidRPr="002A03E1">
        <w:rPr>
          <w:rStyle w:val="Emphasis"/>
        </w:rPr>
        <w:t xml:space="preserve">„Ръководител </w:t>
      </w:r>
      <w:proofErr w:type="spellStart"/>
      <w:r w:rsidR="002A03E1" w:rsidRPr="002A03E1">
        <w:rPr>
          <w:rStyle w:val="Emphasis"/>
        </w:rPr>
        <w:t>тестери</w:t>
      </w:r>
      <w:proofErr w:type="spellEnd"/>
      <w:r w:rsidR="002A03E1" w:rsidRPr="002A03E1">
        <w:rPr>
          <w:rStyle w:val="Emphasis"/>
        </w:rPr>
        <w:t>“</w:t>
      </w:r>
      <w:r w:rsidR="002A03E1">
        <w:rPr>
          <w:lang w:val="bg-BG"/>
        </w:rPr>
        <w:t xml:space="preserve"> са на ниво 1; останалите са на ниво 3.</w:t>
      </w:r>
    </w:p>
    <w:p w14:paraId="41BA1AD8" w14:textId="31308D92" w:rsidR="00C835E5" w:rsidRDefault="0067543D" w:rsidP="0067543D">
      <w:pPr>
        <w:pStyle w:val="Heading1"/>
        <w:rPr>
          <w:lang w:val="bg-BG"/>
        </w:rPr>
      </w:pPr>
      <w:r>
        <w:rPr>
          <w:lang w:val="bg-BG"/>
        </w:rPr>
        <w:lastRenderedPageBreak/>
        <w:t>Видове дървета по отношение на броя наследници</w:t>
      </w:r>
    </w:p>
    <w:p w14:paraId="6AE636E0" w14:textId="6F7190F3" w:rsidR="0067543D" w:rsidRDefault="0067543D" w:rsidP="0067543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Двоично дърво: всеки връх на дървото има най-много два наследника (това са най-често използваните дървета).</w:t>
      </w:r>
    </w:p>
    <w:p w14:paraId="765283E3" w14:textId="7F5EECB2" w:rsidR="0067543D" w:rsidRDefault="0067543D" w:rsidP="0067543D">
      <w:pPr>
        <w:pStyle w:val="ListParagraph"/>
        <w:numPr>
          <w:ilvl w:val="0"/>
          <w:numId w:val="2"/>
        </w:numPr>
        <w:rPr>
          <w:lang w:val="bg-BG"/>
        </w:rPr>
      </w:pPr>
      <w:r>
        <w:t>N-</w:t>
      </w:r>
      <w:proofErr w:type="spellStart"/>
      <w:r>
        <w:rPr>
          <w:lang w:val="bg-BG"/>
        </w:rPr>
        <w:t>тично</w:t>
      </w:r>
      <w:proofErr w:type="spellEnd"/>
      <w:r>
        <w:rPr>
          <w:lang w:val="bg-BG"/>
        </w:rPr>
        <w:t xml:space="preserve"> дърво: всеки връх има най-много </w:t>
      </w:r>
      <w:r>
        <w:t xml:space="preserve">N </w:t>
      </w:r>
      <w:r>
        <w:rPr>
          <w:lang w:val="bg-BG"/>
        </w:rPr>
        <w:t>на брой наследници (</w:t>
      </w:r>
      <w:r>
        <w:t xml:space="preserve">N </w:t>
      </w:r>
      <w:r>
        <w:rPr>
          <w:lang w:val="bg-BG"/>
        </w:rPr>
        <w:t>може да е 2, 3, 4 … 100 и т.н.</w:t>
      </w:r>
    </w:p>
    <w:p w14:paraId="141EEB1A" w14:textId="0E8A482E" w:rsidR="00670760" w:rsidRDefault="002A03E1" w:rsidP="00670760">
      <w:pPr>
        <w:pStyle w:val="Heading1"/>
        <w:rPr>
          <w:lang w:val="bg-BG"/>
        </w:rPr>
      </w:pPr>
      <w:r>
        <w:rPr>
          <w:lang w:val="bg-BG"/>
        </w:rPr>
        <w:t>Видове двоични дървета</w:t>
      </w:r>
    </w:p>
    <w:p w14:paraId="1448D9EE" w14:textId="33E35625" w:rsidR="00670760" w:rsidRDefault="00670760" w:rsidP="00670760">
      <w:pPr>
        <w:pStyle w:val="Heading2"/>
        <w:rPr>
          <w:lang w:val="bg-BG"/>
        </w:rPr>
      </w:pPr>
      <w:r>
        <w:rPr>
          <w:lang w:val="bg-BG"/>
        </w:rPr>
        <w:t>По отношение на броя на наследниците</w:t>
      </w:r>
    </w:p>
    <w:p w14:paraId="41C4A07D" w14:textId="1D2AD222" w:rsidR="002A03E1" w:rsidRPr="00D770FA" w:rsidRDefault="00670760" w:rsidP="00670760">
      <w:pPr>
        <w:pStyle w:val="ListParagraph"/>
        <w:numPr>
          <w:ilvl w:val="0"/>
          <w:numId w:val="5"/>
        </w:numPr>
      </w:pPr>
      <w:r>
        <w:t>Full Binary Tree</w:t>
      </w:r>
      <w:r w:rsidR="00D770FA">
        <w:t xml:space="preserve"> – </w:t>
      </w:r>
      <w:r w:rsidR="00D770FA">
        <w:rPr>
          <w:lang w:val="bg-BG"/>
        </w:rPr>
        <w:t>всеки връх има или 0 или 2 деца.</w:t>
      </w:r>
    </w:p>
    <w:p w14:paraId="4A6AA9C7" w14:textId="49044874" w:rsidR="00D770FA" w:rsidRPr="00D770FA" w:rsidRDefault="00D770FA" w:rsidP="00670760">
      <w:pPr>
        <w:pStyle w:val="ListParagraph"/>
        <w:numPr>
          <w:ilvl w:val="0"/>
          <w:numId w:val="5"/>
        </w:numPr>
      </w:pPr>
      <w:r>
        <w:t>Degenerate Binary Tree</w:t>
      </w:r>
      <w:r>
        <w:rPr>
          <w:lang w:val="bg-BG"/>
        </w:rPr>
        <w:t xml:space="preserve"> (изродено дърво)</w:t>
      </w:r>
      <w:r>
        <w:t xml:space="preserve"> – </w:t>
      </w:r>
      <w:r>
        <w:rPr>
          <w:lang w:val="bg-BG"/>
        </w:rPr>
        <w:t>дърво, чиито вътрешни върхове имат само по едно дете. Тогава дървото на практика става свързан списък и времевата сложност на основните операции е като на свързан списък.</w:t>
      </w:r>
    </w:p>
    <w:p w14:paraId="26C7ED9E" w14:textId="5BF9CC6C" w:rsidR="00D770FA" w:rsidRPr="007A0DBA" w:rsidRDefault="00D770FA" w:rsidP="00670760">
      <w:pPr>
        <w:pStyle w:val="ListParagraph"/>
        <w:numPr>
          <w:ilvl w:val="0"/>
          <w:numId w:val="5"/>
        </w:numPr>
      </w:pPr>
      <w:r w:rsidRPr="00D770FA">
        <w:t>Skewed Binary Trees</w:t>
      </w:r>
      <w:r>
        <w:rPr>
          <w:lang w:val="bg-BG"/>
        </w:rPr>
        <w:t xml:space="preserve"> – изродено дърво, чието ляво или дясно </w:t>
      </w:r>
      <w:proofErr w:type="spellStart"/>
      <w:r>
        <w:rPr>
          <w:lang w:val="bg-BG"/>
        </w:rPr>
        <w:t>поддърво</w:t>
      </w:r>
      <w:proofErr w:type="spellEnd"/>
      <w:r>
        <w:rPr>
          <w:lang w:val="bg-BG"/>
        </w:rPr>
        <w:t xml:space="preserve"> е доминиращо.</w:t>
      </w:r>
    </w:p>
    <w:p w14:paraId="01A3A9E6" w14:textId="03260794" w:rsidR="00A7233D" w:rsidRDefault="007A0DBA" w:rsidP="001F290C">
      <w:pPr>
        <w:ind w:left="360"/>
      </w:pPr>
      <w:r>
        <w:rPr>
          <w:noProof/>
        </w:rPr>
        <w:drawing>
          <wp:inline distT="0" distB="0" distL="0" distR="0" wp14:anchorId="790B2CBA" wp14:editId="2578B913">
            <wp:extent cx="2314764" cy="2118360"/>
            <wp:effectExtent l="0" t="0" r="9525" b="0"/>
            <wp:docPr id="148002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92" cy="212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33D">
        <w:rPr>
          <w:noProof/>
        </w:rPr>
        <w:drawing>
          <wp:inline distT="0" distB="0" distL="0" distR="0" wp14:anchorId="79EC07DA" wp14:editId="20ED1403">
            <wp:extent cx="1865357" cy="2114608"/>
            <wp:effectExtent l="0" t="0" r="1905" b="0"/>
            <wp:docPr id="949787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817" cy="215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33D">
        <w:rPr>
          <w:noProof/>
        </w:rPr>
        <w:drawing>
          <wp:inline distT="0" distB="0" distL="0" distR="0" wp14:anchorId="58A18DFC" wp14:editId="5E204678">
            <wp:extent cx="4190909" cy="2459664"/>
            <wp:effectExtent l="0" t="0" r="635" b="0"/>
            <wp:docPr id="290035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28" cy="248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3E16" w14:textId="4F2FEC67" w:rsidR="00A7233D" w:rsidRDefault="00A7233D" w:rsidP="00A7233D">
      <w:pPr>
        <w:pStyle w:val="Heading2"/>
        <w:rPr>
          <w:lang w:val="bg-BG"/>
        </w:rPr>
      </w:pPr>
      <w:r>
        <w:rPr>
          <w:lang w:val="bg-BG"/>
        </w:rPr>
        <w:t>По отношение на завършеност на нивата</w:t>
      </w:r>
    </w:p>
    <w:p w14:paraId="23D74F43" w14:textId="028F3114" w:rsidR="00A7233D" w:rsidRPr="00A7233D" w:rsidRDefault="00A7233D" w:rsidP="00A7233D">
      <w:pPr>
        <w:pStyle w:val="ListParagraph"/>
        <w:numPr>
          <w:ilvl w:val="0"/>
          <w:numId w:val="6"/>
        </w:numPr>
        <w:rPr>
          <w:lang w:val="bg-BG"/>
        </w:rPr>
      </w:pPr>
      <w:r w:rsidRPr="00D5441C">
        <w:rPr>
          <w:rStyle w:val="Emphasis"/>
        </w:rPr>
        <w:t>Complete Binary Tree</w:t>
      </w:r>
      <w:r w:rsidR="001F290C">
        <w:t xml:space="preserve"> – </w:t>
      </w:r>
      <w:r w:rsidR="001F290C">
        <w:rPr>
          <w:lang w:val="bg-BG"/>
        </w:rPr>
        <w:t>всички нива са пълни с изключение може би на последното и върховете на последното ниво са възможно най-вляво.</w:t>
      </w:r>
    </w:p>
    <w:p w14:paraId="0C63766B" w14:textId="6CB97E18" w:rsidR="00A7233D" w:rsidRPr="00A7233D" w:rsidRDefault="00A7233D" w:rsidP="00A7233D">
      <w:pPr>
        <w:pStyle w:val="ListParagraph"/>
        <w:numPr>
          <w:ilvl w:val="0"/>
          <w:numId w:val="6"/>
        </w:numPr>
        <w:rPr>
          <w:lang w:val="bg-BG"/>
        </w:rPr>
      </w:pPr>
      <w:r w:rsidRPr="00D5441C">
        <w:rPr>
          <w:rStyle w:val="Emphasis"/>
        </w:rPr>
        <w:lastRenderedPageBreak/>
        <w:t>Perfect Binary Tree</w:t>
      </w:r>
      <w:r w:rsidR="001F290C">
        <w:rPr>
          <w:lang w:val="bg-BG"/>
        </w:rPr>
        <w:t xml:space="preserve"> – всички вътрешни върхове имат 2 деца и всички листа са на едно ниво. Броят на върховете на </w:t>
      </w:r>
      <w:r w:rsidR="001F290C" w:rsidRPr="00D5441C">
        <w:rPr>
          <w:rStyle w:val="Emphasis"/>
        </w:rPr>
        <w:t>Perfect Binary Tree</w:t>
      </w:r>
      <w:r w:rsidR="001F290C">
        <w:t xml:space="preserve"> </w:t>
      </w:r>
      <w:r w:rsidR="001F290C">
        <w:rPr>
          <w:lang w:val="bg-BG"/>
        </w:rPr>
        <w:t xml:space="preserve">с </w:t>
      </w:r>
      <w:r w:rsidR="001F290C" w:rsidRPr="00D5441C">
        <w:rPr>
          <w:rStyle w:val="Emphasis"/>
        </w:rPr>
        <w:t xml:space="preserve">N </w:t>
      </w:r>
      <w:r w:rsidR="001F290C">
        <w:rPr>
          <w:lang w:val="bg-BG"/>
        </w:rPr>
        <w:t xml:space="preserve">на брой нива е точно </w:t>
      </w:r>
      <w:r w:rsidR="001F290C" w:rsidRPr="00D5441C">
        <w:rPr>
          <w:rStyle w:val="Emphasis"/>
        </w:rPr>
        <w:t>2</w:t>
      </w:r>
      <w:r w:rsidR="00D5441C">
        <w:rPr>
          <w:rStyle w:val="Emphasis"/>
          <w:vertAlign w:val="superscript"/>
        </w:rPr>
        <w:t>N</w:t>
      </w:r>
      <w:r w:rsidR="001F290C" w:rsidRPr="00D5441C">
        <w:rPr>
          <w:rStyle w:val="Emphasis"/>
        </w:rPr>
        <w:t xml:space="preserve"> – 1</w:t>
      </w:r>
      <w:r w:rsidR="001F290C">
        <w:t>.</w:t>
      </w:r>
    </w:p>
    <w:p w14:paraId="469C9DE1" w14:textId="19978C38" w:rsidR="00A7233D" w:rsidRPr="001F290C" w:rsidRDefault="001F290C" w:rsidP="001F290C">
      <w:pPr>
        <w:pStyle w:val="ListParagraph"/>
        <w:numPr>
          <w:ilvl w:val="0"/>
          <w:numId w:val="6"/>
        </w:numPr>
        <w:rPr>
          <w:lang w:val="bg-BG"/>
        </w:rPr>
      </w:pPr>
      <w:r w:rsidRPr="00D5441C">
        <w:rPr>
          <w:rStyle w:val="Emphasis"/>
        </w:rPr>
        <w:t>Balanced Binary Tree</w:t>
      </w:r>
      <w:r>
        <w:t xml:space="preserve"> – </w:t>
      </w:r>
      <w:r>
        <w:rPr>
          <w:lang w:val="bg-BG"/>
        </w:rPr>
        <w:t xml:space="preserve">двоично дърво, което е </w:t>
      </w:r>
      <w:r w:rsidRPr="001F290C">
        <w:rPr>
          <w:b/>
          <w:bCs/>
          <w:lang w:val="bg-BG"/>
        </w:rPr>
        <w:t>балансирано по някакъв критерии</w:t>
      </w:r>
      <w:r>
        <w:rPr>
          <w:lang w:val="bg-BG"/>
        </w:rPr>
        <w:t xml:space="preserve"> (на пример </w:t>
      </w:r>
      <w:r w:rsidRPr="00D5441C">
        <w:rPr>
          <w:rStyle w:val="Emphasis"/>
        </w:rPr>
        <w:t>weight balanced</w:t>
      </w:r>
      <w:r>
        <w:t xml:space="preserve">, </w:t>
      </w:r>
      <w:r w:rsidRPr="00D5441C">
        <w:rPr>
          <w:rStyle w:val="Emphasis"/>
        </w:rPr>
        <w:t>height balanced</w:t>
      </w:r>
      <w:r>
        <w:t>).</w:t>
      </w:r>
    </w:p>
    <w:p w14:paraId="0136D55D" w14:textId="7F40CEA9" w:rsidR="001F290C" w:rsidRDefault="001F290C" w:rsidP="001F290C">
      <w:pPr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A7E8C78" wp14:editId="5DE5F2FB">
            <wp:extent cx="2104309" cy="1767840"/>
            <wp:effectExtent l="0" t="0" r="0" b="3810"/>
            <wp:docPr id="931981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59" cy="17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drawing>
          <wp:inline distT="0" distB="0" distL="0" distR="0" wp14:anchorId="1CDCE904" wp14:editId="52D577D0">
            <wp:extent cx="1767332" cy="1762657"/>
            <wp:effectExtent l="0" t="0" r="4445" b="9525"/>
            <wp:docPr id="1695635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06" cy="178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drawing>
          <wp:inline distT="0" distB="0" distL="0" distR="0" wp14:anchorId="7FD76716" wp14:editId="068AB96C">
            <wp:extent cx="3854541" cy="2167010"/>
            <wp:effectExtent l="19050" t="19050" r="12700" b="24130"/>
            <wp:docPr id="1569674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75" cy="21790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200D0" w14:textId="0B2A3802" w:rsidR="001F290C" w:rsidRDefault="00C86BC1" w:rsidP="00C86BC1">
      <w:pPr>
        <w:pStyle w:val="Heading2"/>
        <w:rPr>
          <w:lang w:val="bg-BG"/>
        </w:rPr>
      </w:pPr>
      <w:r>
        <w:rPr>
          <w:lang w:val="bg-BG"/>
        </w:rPr>
        <w:t>Други видове</w:t>
      </w:r>
    </w:p>
    <w:p w14:paraId="0ABDDCD8" w14:textId="59BE9BB5" w:rsidR="00C86BC1" w:rsidRDefault="00C86BC1" w:rsidP="00C86BC1">
      <w:pPr>
        <w:pStyle w:val="ListParagraph"/>
        <w:numPr>
          <w:ilvl w:val="0"/>
          <w:numId w:val="7"/>
        </w:numPr>
        <w:rPr>
          <w:lang w:val="bg-BG"/>
        </w:rPr>
      </w:pPr>
      <w:r w:rsidRPr="00D5441C">
        <w:rPr>
          <w:rStyle w:val="Emphasis"/>
        </w:rPr>
        <w:t>Binary Search Tree (</w:t>
      </w:r>
      <w:proofErr w:type="spellStart"/>
      <w:r w:rsidRPr="00D5441C">
        <w:rPr>
          <w:rStyle w:val="Emphasis"/>
        </w:rPr>
        <w:t>двоично</w:t>
      </w:r>
      <w:proofErr w:type="spellEnd"/>
      <w:r w:rsidRPr="00D5441C">
        <w:rPr>
          <w:rStyle w:val="Emphasis"/>
        </w:rPr>
        <w:t xml:space="preserve"> </w:t>
      </w:r>
      <w:proofErr w:type="spellStart"/>
      <w:r w:rsidRPr="00D5441C">
        <w:rPr>
          <w:rStyle w:val="Emphasis"/>
        </w:rPr>
        <w:t>дърво</w:t>
      </w:r>
      <w:proofErr w:type="spellEnd"/>
      <w:r w:rsidRPr="00D5441C">
        <w:rPr>
          <w:rStyle w:val="Emphasis"/>
        </w:rPr>
        <w:t xml:space="preserve"> </w:t>
      </w:r>
      <w:proofErr w:type="spellStart"/>
      <w:r w:rsidRPr="00D5441C">
        <w:rPr>
          <w:rStyle w:val="Emphasis"/>
        </w:rPr>
        <w:t>за</w:t>
      </w:r>
      <w:proofErr w:type="spellEnd"/>
      <w:r w:rsidRPr="00D5441C">
        <w:rPr>
          <w:rStyle w:val="Emphasis"/>
        </w:rPr>
        <w:t xml:space="preserve"> </w:t>
      </w:r>
      <w:proofErr w:type="spellStart"/>
      <w:r w:rsidRPr="00D5441C">
        <w:rPr>
          <w:rStyle w:val="Emphasis"/>
        </w:rPr>
        <w:t>търсене</w:t>
      </w:r>
      <w:proofErr w:type="spellEnd"/>
      <w:r w:rsidRPr="00D5441C">
        <w:rPr>
          <w:rStyle w:val="Emphasis"/>
        </w:rPr>
        <w:t>)</w:t>
      </w:r>
      <w:r>
        <w:rPr>
          <w:lang w:val="bg-BG"/>
        </w:rPr>
        <w:t xml:space="preserve"> </w:t>
      </w:r>
      <w:r w:rsidR="00DB6006">
        <w:rPr>
          <w:lang w:val="bg-BG"/>
        </w:rPr>
        <w:t>–</w:t>
      </w:r>
      <w:r>
        <w:rPr>
          <w:lang w:val="bg-BG"/>
        </w:rPr>
        <w:t xml:space="preserve"> </w:t>
      </w:r>
      <w:r w:rsidR="00DB6006">
        <w:rPr>
          <w:lang w:val="bg-BG"/>
        </w:rPr>
        <w:t xml:space="preserve">лявото </w:t>
      </w:r>
      <w:proofErr w:type="spellStart"/>
      <w:r w:rsidR="00DB6006">
        <w:rPr>
          <w:lang w:val="bg-BG"/>
        </w:rPr>
        <w:t>поддърво</w:t>
      </w:r>
      <w:proofErr w:type="spellEnd"/>
      <w:r w:rsidR="00DB6006">
        <w:rPr>
          <w:lang w:val="bg-BG"/>
        </w:rPr>
        <w:t xml:space="preserve"> на всеки връх съдържа елементи строго по-малки от този във върха. Дясното </w:t>
      </w:r>
      <w:proofErr w:type="spellStart"/>
      <w:r w:rsidR="00DB6006">
        <w:rPr>
          <w:lang w:val="bg-BG"/>
        </w:rPr>
        <w:t>поддърво</w:t>
      </w:r>
      <w:proofErr w:type="spellEnd"/>
      <w:r w:rsidR="00DB6006">
        <w:rPr>
          <w:lang w:val="bg-BG"/>
        </w:rPr>
        <w:t xml:space="preserve"> на всеки връх съдържа елементи строго по-големи от този във върха.</w:t>
      </w:r>
    </w:p>
    <w:p w14:paraId="3EFFFB00" w14:textId="2B9E4051" w:rsidR="00DB6006" w:rsidRDefault="00DB6006" w:rsidP="00DB6006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lang w:val="bg-BG"/>
        </w:rPr>
        <w:t>Отбелязвам, че при този вид дърво е нужно елементите да са сравними.</w:t>
      </w:r>
    </w:p>
    <w:p w14:paraId="7C2AF787" w14:textId="35FE0E05" w:rsidR="00DB6006" w:rsidRDefault="00DB6006" w:rsidP="00DB6006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lang w:val="bg-BG"/>
        </w:rPr>
        <w:t>Всички елементи трябва да са различни. Това ограничение може да се преодолее, ако на пример във всеки връх сложим брояч, за броя на елементите с тази стойност.</w:t>
      </w:r>
    </w:p>
    <w:p w14:paraId="574B97DA" w14:textId="767944A5" w:rsidR="00DB6006" w:rsidRPr="00DB6006" w:rsidRDefault="00DB6006" w:rsidP="00DB6006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lang w:val="bg-BG"/>
        </w:rPr>
        <w:t xml:space="preserve">Ако дървото не е изродено (те. височината му е от порядъка </w:t>
      </w:r>
      <w:r w:rsidRPr="00D5441C">
        <w:rPr>
          <w:rStyle w:val="Emphasis"/>
        </w:rPr>
        <w:t>LogN</w:t>
      </w:r>
      <w:r>
        <w:t xml:space="preserve">), </w:t>
      </w:r>
      <w:r>
        <w:rPr>
          <w:lang w:val="bg-BG"/>
        </w:rPr>
        <w:t xml:space="preserve">времевата сложност на намиране, добавяне и премахване на елемент е </w:t>
      </w:r>
      <w:r w:rsidRPr="00D5441C">
        <w:rPr>
          <w:rStyle w:val="Emphasis"/>
        </w:rPr>
        <w:t>LogN</w:t>
      </w:r>
      <w:r>
        <w:t>.</w:t>
      </w:r>
    </w:p>
    <w:p w14:paraId="59D762C6" w14:textId="4FF6B5DA" w:rsidR="00DB6006" w:rsidRDefault="00DB6006" w:rsidP="00DB6006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lang w:val="bg-BG"/>
        </w:rPr>
        <w:t xml:space="preserve">Намирането на елемент става </w:t>
      </w:r>
      <w:r w:rsidR="00356626">
        <w:rPr>
          <w:lang w:val="bg-BG"/>
        </w:rPr>
        <w:t xml:space="preserve">напълно очевидно като тръгваме по лявото или дясното </w:t>
      </w:r>
      <w:proofErr w:type="spellStart"/>
      <w:r w:rsidR="00356626">
        <w:rPr>
          <w:lang w:val="bg-BG"/>
        </w:rPr>
        <w:t>поддърво</w:t>
      </w:r>
      <w:proofErr w:type="spellEnd"/>
      <w:r w:rsidR="00356626">
        <w:rPr>
          <w:lang w:val="bg-BG"/>
        </w:rPr>
        <w:t>, в зависимост от това дали търсеният елемент е по-малък или по-голям от елемента в текущия връх.</w:t>
      </w:r>
    </w:p>
    <w:p w14:paraId="2FFA5376" w14:textId="663F930E" w:rsidR="00356626" w:rsidRDefault="00356626" w:rsidP="00356626">
      <w:pPr>
        <w:pStyle w:val="ListParagraph"/>
        <w:numPr>
          <w:ilvl w:val="0"/>
          <w:numId w:val="7"/>
        </w:numPr>
        <w:rPr>
          <w:lang w:val="bg-BG"/>
        </w:rPr>
      </w:pPr>
      <w:r w:rsidRPr="00D5441C">
        <w:rPr>
          <w:rStyle w:val="Emphasis"/>
        </w:rPr>
        <w:t>AVL Tree</w:t>
      </w:r>
      <w:r>
        <w:t xml:space="preserve"> – </w:t>
      </w:r>
      <w:r>
        <w:rPr>
          <w:lang w:val="bg-BG"/>
        </w:rPr>
        <w:t xml:space="preserve">при добавяне и премахване на елементи от дърво може то да се изроди до свързан списък, което драстично влошава времевата сложност на операциите с дървото. </w:t>
      </w:r>
      <w:r w:rsidRPr="00D5441C">
        <w:rPr>
          <w:rStyle w:val="Emphasis"/>
        </w:rPr>
        <w:t>AVL Tree</w:t>
      </w:r>
      <w:r>
        <w:t xml:space="preserve"> (</w:t>
      </w:r>
      <w:r>
        <w:rPr>
          <w:lang w:val="bg-BG"/>
        </w:rPr>
        <w:t>кръстено на създателите си:</w:t>
      </w:r>
      <w:r w:rsidRPr="00356626">
        <w:t xml:space="preserve"> </w:t>
      </w:r>
      <w:r>
        <w:t>Adelson</w:t>
      </w:r>
      <w:r w:rsidRPr="00356626">
        <w:rPr>
          <w:lang w:val="bg-BG"/>
        </w:rPr>
        <w:t>-</w:t>
      </w:r>
      <w:proofErr w:type="spellStart"/>
      <w:r>
        <w:t>Velsky</w:t>
      </w:r>
      <w:proofErr w:type="spellEnd"/>
      <w:r w:rsidRPr="00356626">
        <w:rPr>
          <w:lang w:val="bg-BG"/>
        </w:rPr>
        <w:t xml:space="preserve"> </w:t>
      </w:r>
      <w:r>
        <w:rPr>
          <w:lang w:val="bg-BG"/>
        </w:rPr>
        <w:t>и</w:t>
      </w:r>
      <w:r w:rsidRPr="00356626">
        <w:rPr>
          <w:lang w:val="bg-BG"/>
        </w:rPr>
        <w:t xml:space="preserve"> </w:t>
      </w:r>
      <w:r>
        <w:t>Landis)</w:t>
      </w:r>
      <w:r w:rsidR="00F77EA8">
        <w:t xml:space="preserve"> </w:t>
      </w:r>
      <w:r w:rsidR="00F77EA8">
        <w:rPr>
          <w:lang w:val="bg-BG"/>
        </w:rPr>
        <w:t>е</w:t>
      </w:r>
      <w:r>
        <w:t xml:space="preserve"> </w:t>
      </w:r>
      <w:proofErr w:type="spellStart"/>
      <w:r>
        <w:rPr>
          <w:lang w:val="bg-BG"/>
        </w:rPr>
        <w:t>самобалансиращо</w:t>
      </w:r>
      <w:proofErr w:type="spellEnd"/>
      <w:r>
        <w:rPr>
          <w:lang w:val="bg-BG"/>
        </w:rPr>
        <w:t xml:space="preserve"> се двоично дърво за търсене балансирано по височина (</w:t>
      </w:r>
      <w:r w:rsidRPr="00D5441C">
        <w:rPr>
          <w:rStyle w:val="Emphasis"/>
        </w:rPr>
        <w:t>height balance</w:t>
      </w:r>
      <w:r w:rsidR="00E26E5D" w:rsidRPr="00D5441C">
        <w:rPr>
          <w:rStyle w:val="Emphasis"/>
        </w:rPr>
        <w:t>d</w:t>
      </w:r>
      <w:r>
        <w:t>)</w:t>
      </w:r>
      <w:r w:rsidRPr="00356626">
        <w:rPr>
          <w:lang w:val="bg-BG"/>
        </w:rPr>
        <w:t>.</w:t>
      </w:r>
      <w:r w:rsidR="00F77EA8">
        <w:rPr>
          <w:lang w:val="bg-BG"/>
        </w:rPr>
        <w:t xml:space="preserve"> Има алгоритми, </w:t>
      </w:r>
      <w:r w:rsidR="00F77EA8">
        <w:rPr>
          <w:lang w:val="bg-BG"/>
        </w:rPr>
        <w:lastRenderedPageBreak/>
        <w:t>които след всяко добавяне/изтриване на връх проверяват дали дървото е балансирано и го балансират при нужда.</w:t>
      </w:r>
    </w:p>
    <w:p w14:paraId="0FD56FEE" w14:textId="134E8D5B" w:rsidR="00356626" w:rsidRDefault="00356626" w:rsidP="00356626">
      <w:pPr>
        <w:pStyle w:val="ListParagraph"/>
        <w:numPr>
          <w:ilvl w:val="0"/>
          <w:numId w:val="7"/>
        </w:numPr>
        <w:rPr>
          <w:lang w:val="bg-BG"/>
        </w:rPr>
      </w:pPr>
      <w:r w:rsidRPr="00D5441C">
        <w:rPr>
          <w:rStyle w:val="Emphasis"/>
        </w:rPr>
        <w:t>Red Black Tree (</w:t>
      </w:r>
      <w:r w:rsidRPr="00D5441C">
        <w:rPr>
          <w:rStyle w:val="Emphasis"/>
          <w:lang w:val="bg-BG"/>
        </w:rPr>
        <w:t>червено-черно дърво</w:t>
      </w:r>
      <w:r w:rsidRPr="00D5441C">
        <w:rPr>
          <w:rStyle w:val="Emphasis"/>
        </w:rPr>
        <w:t>)</w:t>
      </w:r>
      <w:r>
        <w:rPr>
          <w:lang w:val="bg-BG"/>
        </w:rPr>
        <w:t xml:space="preserve"> – друг вид </w:t>
      </w:r>
      <w:proofErr w:type="spellStart"/>
      <w:r>
        <w:rPr>
          <w:lang w:val="bg-BG"/>
        </w:rPr>
        <w:t>самобалансиращо</w:t>
      </w:r>
      <w:proofErr w:type="spellEnd"/>
      <w:r>
        <w:rPr>
          <w:lang w:val="bg-BG"/>
        </w:rPr>
        <w:t xml:space="preserve"> се двоично </w:t>
      </w:r>
      <w:r w:rsidR="00E26E5D">
        <w:rPr>
          <w:lang w:val="bg-BG"/>
        </w:rPr>
        <w:t>дърво за търсене.</w:t>
      </w:r>
    </w:p>
    <w:p w14:paraId="57127C30" w14:textId="0058B422" w:rsidR="00E26E5D" w:rsidRPr="00E26E5D" w:rsidRDefault="00E26E5D" w:rsidP="00E26E5D">
      <w:pPr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AD3826B" wp14:editId="30D3F8B8">
            <wp:extent cx="2851134" cy="2603500"/>
            <wp:effectExtent l="0" t="0" r="6985" b="6350"/>
            <wp:docPr id="1017904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35" cy="26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drawing>
          <wp:inline distT="0" distB="0" distL="0" distR="0" wp14:anchorId="45A65589" wp14:editId="2A01ECE9">
            <wp:extent cx="2756774" cy="2621280"/>
            <wp:effectExtent l="0" t="0" r="5715" b="7620"/>
            <wp:docPr id="16876284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07" cy="262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E5D" w:rsidRPr="00E26E5D" w:rsidSect="0001354F">
      <w:headerReference w:type="default" r:id="rId17"/>
      <w:footerReference w:type="default" r:id="rId18"/>
      <w:pgSz w:w="12240" w:h="15840"/>
      <w:pgMar w:top="1440" w:right="1080" w:bottom="1440" w:left="108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1024" w14:textId="77777777" w:rsidR="007A0AD6" w:rsidRDefault="007A0AD6" w:rsidP="0001354F">
      <w:pPr>
        <w:spacing w:after="0"/>
      </w:pPr>
      <w:r>
        <w:separator/>
      </w:r>
    </w:p>
  </w:endnote>
  <w:endnote w:type="continuationSeparator" w:id="0">
    <w:p w14:paraId="5C2A85E6" w14:textId="77777777" w:rsidR="007A0AD6" w:rsidRDefault="007A0AD6" w:rsidP="00013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BCF96" w14:textId="77777777" w:rsidR="0001354F" w:rsidRPr="0001354F" w:rsidRDefault="0001354F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01354F">
      <w:rPr>
        <w:caps/>
      </w:rPr>
      <w:fldChar w:fldCharType="begin"/>
    </w:r>
    <w:r w:rsidRPr="0001354F">
      <w:rPr>
        <w:caps/>
      </w:rPr>
      <w:instrText xml:space="preserve"> PAGE   \* MERGEFORMAT </w:instrText>
    </w:r>
    <w:r w:rsidRPr="0001354F">
      <w:rPr>
        <w:caps/>
      </w:rPr>
      <w:fldChar w:fldCharType="separate"/>
    </w:r>
    <w:r w:rsidRPr="0001354F">
      <w:rPr>
        <w:caps/>
        <w:noProof/>
      </w:rPr>
      <w:t>2</w:t>
    </w:r>
    <w:r w:rsidRPr="0001354F">
      <w:rPr>
        <w:caps/>
        <w:noProof/>
      </w:rPr>
      <w:fldChar w:fldCharType="end"/>
    </w:r>
  </w:p>
  <w:p w14:paraId="5B978A54" w14:textId="77777777" w:rsidR="0001354F" w:rsidRPr="0001354F" w:rsidRDefault="00013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9772" w14:textId="77777777" w:rsidR="007A0AD6" w:rsidRDefault="007A0AD6" w:rsidP="0001354F">
      <w:pPr>
        <w:spacing w:after="0"/>
      </w:pPr>
      <w:r>
        <w:separator/>
      </w:r>
    </w:p>
  </w:footnote>
  <w:footnote w:type="continuationSeparator" w:id="0">
    <w:p w14:paraId="73044B76" w14:textId="77777777" w:rsidR="007A0AD6" w:rsidRDefault="007A0AD6" w:rsidP="000135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1116" w14:textId="77777777" w:rsidR="0001354F" w:rsidRPr="0001354F" w:rsidRDefault="0001354F">
    <w:pPr>
      <w:pStyle w:val="Header"/>
      <w:rPr>
        <w:sz w:val="18"/>
        <w:szCs w:val="18"/>
        <w:u w:val="single"/>
      </w:rPr>
    </w:pPr>
    <w:r w:rsidRPr="0001354F">
      <w:rPr>
        <w:sz w:val="18"/>
        <w:szCs w:val="18"/>
        <w:u w:val="single"/>
      </w:rPr>
      <w:ptab w:relativeTo="margin" w:alignment="center" w:leader="none"/>
    </w:r>
    <w:r w:rsidRPr="0001354F">
      <w:rPr>
        <w:sz w:val="18"/>
        <w:szCs w:val="18"/>
        <w:u w:val="single"/>
      </w:rPr>
      <w:ptab w:relativeTo="margin" w:alignment="right" w:leader="none"/>
    </w:r>
    <w:r w:rsidRPr="0001354F">
      <w:rPr>
        <w:sz w:val="18"/>
        <w:szCs w:val="18"/>
        <w:u w:val="single"/>
        <w:lang w:val="bg-BG"/>
      </w:rPr>
      <w:t>Майкъл Зарков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A6A"/>
    <w:multiLevelType w:val="hybridMultilevel"/>
    <w:tmpl w:val="FB0C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5F15"/>
    <w:multiLevelType w:val="hybridMultilevel"/>
    <w:tmpl w:val="FE989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34197"/>
    <w:multiLevelType w:val="hybridMultilevel"/>
    <w:tmpl w:val="ECE4699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4CC037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967B4A"/>
    <w:multiLevelType w:val="hybridMultilevel"/>
    <w:tmpl w:val="4E9A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27218"/>
    <w:multiLevelType w:val="hybridMultilevel"/>
    <w:tmpl w:val="C44C3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0193F"/>
    <w:multiLevelType w:val="hybridMultilevel"/>
    <w:tmpl w:val="E59C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759409">
    <w:abstractNumId w:val="3"/>
  </w:num>
  <w:num w:numId="2" w16cid:durableId="1028679956">
    <w:abstractNumId w:val="6"/>
  </w:num>
  <w:num w:numId="3" w16cid:durableId="1811744365">
    <w:abstractNumId w:val="2"/>
  </w:num>
  <w:num w:numId="4" w16cid:durableId="951714033">
    <w:abstractNumId w:val="4"/>
  </w:num>
  <w:num w:numId="5" w16cid:durableId="631600646">
    <w:abstractNumId w:val="1"/>
  </w:num>
  <w:num w:numId="6" w16cid:durableId="1398893474">
    <w:abstractNumId w:val="5"/>
  </w:num>
  <w:num w:numId="7" w16cid:durableId="94176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4D"/>
    <w:rsid w:val="0001354F"/>
    <w:rsid w:val="00042F6A"/>
    <w:rsid w:val="000A3E94"/>
    <w:rsid w:val="001D3D73"/>
    <w:rsid w:val="001F290C"/>
    <w:rsid w:val="0029417F"/>
    <w:rsid w:val="002A03E1"/>
    <w:rsid w:val="00356626"/>
    <w:rsid w:val="00380774"/>
    <w:rsid w:val="003D5748"/>
    <w:rsid w:val="003E17C0"/>
    <w:rsid w:val="004A52DE"/>
    <w:rsid w:val="0058327A"/>
    <w:rsid w:val="00634886"/>
    <w:rsid w:val="00670760"/>
    <w:rsid w:val="0067543D"/>
    <w:rsid w:val="006A0DAF"/>
    <w:rsid w:val="007A0AD6"/>
    <w:rsid w:val="007A0DBA"/>
    <w:rsid w:val="0093338B"/>
    <w:rsid w:val="009B14B5"/>
    <w:rsid w:val="009C55D2"/>
    <w:rsid w:val="009C63AD"/>
    <w:rsid w:val="00A341A4"/>
    <w:rsid w:val="00A7233D"/>
    <w:rsid w:val="00A916F1"/>
    <w:rsid w:val="00B8694D"/>
    <w:rsid w:val="00C052BF"/>
    <w:rsid w:val="00C835E5"/>
    <w:rsid w:val="00C86BC1"/>
    <w:rsid w:val="00D5441C"/>
    <w:rsid w:val="00D770FA"/>
    <w:rsid w:val="00DB6006"/>
    <w:rsid w:val="00E26E5D"/>
    <w:rsid w:val="00F7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EA4D9"/>
  <w14:defaultImageDpi w14:val="32767"/>
  <w15:chartTrackingRefBased/>
  <w15:docId w15:val="{D12BA81F-A1BA-4264-84AC-A254CFA9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48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5D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7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27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5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5D2"/>
    <w:pPr>
      <w:spacing w:after="0" w:line="240" w:lineRule="auto"/>
      <w:jc w:val="both"/>
    </w:pPr>
    <w:rPr>
      <w:rFonts w:ascii="Calibri" w:hAnsi="Calibr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5D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27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27A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55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52B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BF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D5748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48"/>
    <w:pPr>
      <w:spacing w:after="0"/>
    </w:pPr>
    <w:rPr>
      <w:i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0135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354F"/>
    <w:rPr>
      <w:rFonts w:ascii="Calibri" w:hAnsi="Calibr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135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354F"/>
    <w:rPr>
      <w:rFonts w:ascii="Calibri" w:hAnsi="Calibri"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94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94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Custom%20Office%20Templates\templa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E139-C9DE-48C9-83C1-AB8EF255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213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4</cp:revision>
  <dcterms:created xsi:type="dcterms:W3CDTF">2023-09-18T11:10:00Z</dcterms:created>
  <dcterms:modified xsi:type="dcterms:W3CDTF">2023-09-19T10:02:00Z</dcterms:modified>
</cp:coreProperties>
</file>